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Default="008D07D6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>JDN Standards - RDM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612728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612728">
        <w:rPr>
          <w:lang w:val="en-GB"/>
        </w:rPr>
        <w:instrText xml:space="preserve"> TOC  \* MERGEFORMAT </w:instrText>
      </w:r>
      <w:r>
        <w:fldChar w:fldCharType="separate"/>
      </w:r>
      <w:r w:rsidR="00612728" w:rsidRPr="00612728">
        <w:rPr>
          <w:noProof/>
          <w:lang w:val="en-GB"/>
        </w:rPr>
        <w:t>1</w:t>
      </w:r>
      <w:r w:rsidR="0061272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="00612728" w:rsidRPr="00612728">
        <w:rPr>
          <w:noProof/>
          <w:lang w:val="en-GB"/>
        </w:rPr>
        <w:t>Deploy Template</w:t>
      </w:r>
      <w:r w:rsidR="00612728" w:rsidRPr="00612728">
        <w:rPr>
          <w:noProof/>
          <w:lang w:val="en-GB"/>
        </w:rPr>
        <w:tab/>
      </w:r>
      <w:r w:rsidR="00612728">
        <w:rPr>
          <w:noProof/>
        </w:rPr>
        <w:fldChar w:fldCharType="begin"/>
      </w:r>
      <w:r w:rsidR="00612728" w:rsidRPr="00612728">
        <w:rPr>
          <w:noProof/>
          <w:lang w:val="en-GB"/>
        </w:rPr>
        <w:instrText xml:space="preserve"> PAGEREF _Toc473884455 \h </w:instrText>
      </w:r>
      <w:r w:rsidR="00612728">
        <w:rPr>
          <w:noProof/>
        </w:rPr>
      </w:r>
      <w:r w:rsidR="00612728">
        <w:rPr>
          <w:noProof/>
        </w:rPr>
        <w:fldChar w:fldCharType="separate"/>
      </w:r>
      <w:r w:rsidR="00612728">
        <w:rPr>
          <w:noProof/>
          <w:lang w:val="en-GB"/>
        </w:rPr>
        <w:t>2</w:t>
      </w:r>
      <w:r w:rsidR="00612728">
        <w:rPr>
          <w:noProof/>
        </w:rPr>
        <w:fldChar w:fldCharType="end"/>
      </w:r>
    </w:p>
    <w:p w:rsidR="00612728" w:rsidRDefault="0061272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612728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612728">
        <w:rPr>
          <w:noProof/>
          <w:lang w:val="en-GB"/>
        </w:rPr>
        <w:t>Change Entry’s</w:t>
      </w:r>
      <w:r w:rsidRPr="00612728">
        <w:rPr>
          <w:noProof/>
          <w:lang w:val="en-GB"/>
        </w:rPr>
        <w:tab/>
      </w:r>
      <w:r>
        <w:rPr>
          <w:noProof/>
        </w:rPr>
        <w:fldChar w:fldCharType="begin"/>
      </w:r>
      <w:r w:rsidRPr="00612728">
        <w:rPr>
          <w:noProof/>
          <w:lang w:val="en-GB"/>
        </w:rPr>
        <w:instrText xml:space="preserve"> PAGEREF _Toc473884456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GB"/>
        </w:rPr>
        <w:t>3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Vessel / Office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Firewall &amp; Switch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>
        <w:rPr>
          <w:noProof/>
        </w:rPr>
        <w:t>Synology 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Time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12728" w:rsidRDefault="0061272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BB207A">
        <w:rPr>
          <w:noProof/>
          <w:lang w:val="en-GB"/>
        </w:rPr>
        <w:t>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BB207A">
        <w:rPr>
          <w:noProof/>
          <w:lang w:val="en-GB"/>
        </w:rPr>
        <w:t>WLAN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_Toc473884465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1591" w:rsidRPr="009D3727" w:rsidRDefault="00E81FD3">
      <w:pPr>
        <w:rPr>
          <w:lang w:val="en-US"/>
        </w:rPr>
      </w:pPr>
      <w: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>
      <w:pPr>
        <w:rPr>
          <w:lang w:val="en-US"/>
        </w:rPr>
      </w:pPr>
    </w:p>
    <w:p w:rsidR="00E81FD3" w:rsidRDefault="00E81FD3" w:rsidP="00407FA7">
      <w:pPr>
        <w:pStyle w:val="Heading1"/>
      </w:pPr>
      <w:r>
        <w:br w:type="page"/>
      </w:r>
      <w:bookmarkStart w:id="0" w:name="_Toc473884455"/>
      <w:r w:rsidR="008D07D6">
        <w:lastRenderedPageBreak/>
        <w:t>Deploy Template</w:t>
      </w:r>
      <w:bookmarkEnd w:id="0"/>
    </w:p>
    <w:p w:rsidR="00C106C7" w:rsidRDefault="00C106C7" w:rsidP="00E81FD3">
      <w:pPr>
        <w:rPr>
          <w:lang w:val="nl-BE"/>
        </w:rPr>
      </w:pPr>
    </w:p>
    <w:p w:rsidR="006B7008" w:rsidRDefault="006B7008" w:rsidP="00E81FD3">
      <w:pPr>
        <w:rPr>
          <w:lang w:val="en-GB"/>
        </w:rPr>
      </w:pPr>
      <w:r w:rsidRPr="006B7008">
        <w:rPr>
          <w:lang w:val="en-GB"/>
        </w:rPr>
        <w:t>Deploy the “Template – New Standard” to the correct location.</w:t>
      </w:r>
    </w:p>
    <w:p w:rsidR="006B7008" w:rsidRPr="006B7008" w:rsidRDefault="006B7008" w:rsidP="00E81FD3">
      <w:pPr>
        <w:rPr>
          <w:lang w:val="en-GB"/>
        </w:rPr>
      </w:pPr>
    </w:p>
    <w:p w:rsidR="006B7008" w:rsidRPr="006B7008" w:rsidRDefault="006B7008" w:rsidP="00E81FD3">
      <w:pPr>
        <w:rPr>
          <w:lang w:val="en-GB"/>
        </w:rPr>
      </w:pPr>
      <w:r w:rsidRPr="006B7008">
        <w:rPr>
          <w:noProof/>
          <w:lang w:val="en-GB" w:eastAsia="en-GB"/>
        </w:rPr>
        <w:drawing>
          <wp:inline distT="0" distB="0" distL="0" distR="0" wp14:anchorId="6C6C8367" wp14:editId="7A604767">
            <wp:extent cx="6119495" cy="3555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4A" w:rsidRDefault="00CB2D4A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6B7008" w:rsidRDefault="00CB2D4A" w:rsidP="00CB2D4A">
      <w:pPr>
        <w:pStyle w:val="Heading1"/>
      </w:pPr>
      <w:bookmarkStart w:id="1" w:name="_Toc473884456"/>
      <w:r>
        <w:lastRenderedPageBreak/>
        <w:t>Change Entry’s</w:t>
      </w:r>
      <w:bookmarkEnd w:id="1"/>
    </w:p>
    <w:p w:rsidR="00CB2D4A" w:rsidRDefault="00CB2D4A" w:rsidP="00CB2D4A">
      <w:pPr>
        <w:pStyle w:val="Heading2"/>
        <w:rPr>
          <w:lang w:val="en-GB"/>
        </w:rPr>
      </w:pPr>
      <w:bookmarkStart w:id="2" w:name="_Toc473884457"/>
      <w:r>
        <w:rPr>
          <w:lang w:val="en-GB"/>
        </w:rPr>
        <w:t>Vessel / Office Name</w:t>
      </w:r>
      <w:bookmarkEnd w:id="2"/>
    </w:p>
    <w:p w:rsidR="00CB2D4A" w:rsidRDefault="00CB2D4A" w:rsidP="00CB2D4A">
      <w:pPr>
        <w:rPr>
          <w:lang w:val="en-GB"/>
        </w:rPr>
      </w:pPr>
    </w:p>
    <w:p w:rsidR="00CB2D4A" w:rsidRDefault="00CB2D4A" w:rsidP="00CB2D4A">
      <w:pPr>
        <w:rPr>
          <w:lang w:val="en-GB"/>
        </w:rPr>
      </w:pPr>
      <w:r>
        <w:rPr>
          <w:lang w:val="en-GB"/>
        </w:rPr>
        <w:t>Change the name to “vessel/office (XX) – New Standard”</w:t>
      </w:r>
    </w:p>
    <w:p w:rsidR="00CB2D4A" w:rsidRDefault="00CB2D4A" w:rsidP="00CB2D4A">
      <w:pPr>
        <w:rPr>
          <w:lang w:val="en-GB"/>
        </w:rPr>
      </w:pPr>
    </w:p>
    <w:p w:rsidR="00CB2D4A" w:rsidRDefault="00CB2D4A" w:rsidP="00CB2D4A">
      <w:pPr>
        <w:rPr>
          <w:lang w:val="en-GB"/>
        </w:rPr>
      </w:pPr>
      <w:bookmarkStart w:id="3" w:name="OLE_LINK1"/>
      <w:r>
        <w:rPr>
          <w:lang w:val="en-GB"/>
        </w:rPr>
        <w:t xml:space="preserve">Right </w:t>
      </w:r>
      <w:bookmarkEnd w:id="3"/>
      <w:r>
        <w:rPr>
          <w:lang w:val="en-GB"/>
        </w:rPr>
        <w:t>click on the folder “New Standard” &gt; Properties</w:t>
      </w:r>
    </w:p>
    <w:p w:rsidR="00CB2D4A" w:rsidRDefault="00FF66C5" w:rsidP="00CB2D4A">
      <w:pPr>
        <w:rPr>
          <w:lang w:val="en-GB"/>
        </w:rPr>
      </w:pPr>
      <w:r w:rsidRPr="00CB2D4A">
        <w:rPr>
          <w:noProof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04F543F" wp14:editId="4E5FAA4F">
            <wp:simplePos x="0" y="0"/>
            <wp:positionH relativeFrom="margin">
              <wp:posOffset>3326921</wp:posOffset>
            </wp:positionH>
            <wp:positionV relativeFrom="margin">
              <wp:posOffset>1743015</wp:posOffset>
            </wp:positionV>
            <wp:extent cx="2967355" cy="1629410"/>
            <wp:effectExtent l="0" t="0" r="444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D4A" w:rsidRDefault="00CB2D4A" w:rsidP="00CB2D4A">
      <w:pPr>
        <w:rPr>
          <w:noProof/>
          <w:lang w:val="en-GB" w:eastAsia="en-GB"/>
        </w:rPr>
      </w:pPr>
      <w:r w:rsidRPr="00CB2D4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BF67A1F" wp14:editId="59B7BCF2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3038475" cy="476313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D4A">
        <w:rPr>
          <w:noProof/>
          <w:lang w:val="en-GB" w:eastAsia="en-GB"/>
        </w:rPr>
        <w:t xml:space="preserve"> </w:t>
      </w:r>
    </w:p>
    <w:p w:rsidR="00CB2D4A" w:rsidRDefault="00CB2D4A">
      <w:pPr>
        <w:suppressAutoHyphens w:val="0"/>
        <w:spacing w:line="240" w:lineRule="auto"/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CB2D4A" w:rsidRDefault="00CB2D4A" w:rsidP="00CB2D4A">
      <w:pPr>
        <w:pStyle w:val="Heading2"/>
        <w:rPr>
          <w:lang w:val="en-GB"/>
        </w:rPr>
      </w:pPr>
      <w:bookmarkStart w:id="4" w:name="_Toc473884458"/>
      <w:r>
        <w:rPr>
          <w:lang w:val="en-GB"/>
        </w:rPr>
        <w:lastRenderedPageBreak/>
        <w:t>Clients</w:t>
      </w:r>
      <w:bookmarkEnd w:id="4"/>
    </w:p>
    <w:p w:rsidR="00CB2D4A" w:rsidRDefault="00CB2D4A" w:rsidP="00CB2D4A">
      <w:pPr>
        <w:rPr>
          <w:lang w:val="en-GB"/>
        </w:rPr>
      </w:pPr>
    </w:p>
    <w:p w:rsidR="00CB2D4A" w:rsidRDefault="00CB2D4A" w:rsidP="00FF66C5">
      <w:pPr>
        <w:rPr>
          <w:lang w:val="en-GB"/>
        </w:rPr>
      </w:pPr>
      <w:r>
        <w:rPr>
          <w:lang w:val="en-GB"/>
        </w:rPr>
        <w:t xml:space="preserve">For all clients change the XX by the </w:t>
      </w:r>
      <w:bookmarkStart w:id="5" w:name="OLE_LINK24"/>
      <w:bookmarkStart w:id="6" w:name="OLE_LINK25"/>
      <w:r w:rsidR="00FF66C5" w:rsidRPr="00FF66C5">
        <w:rPr>
          <w:lang w:val="en-GB"/>
        </w:rPr>
        <w:t>vessel abbreviation</w:t>
      </w:r>
      <w:bookmarkEnd w:id="5"/>
      <w:bookmarkEnd w:id="6"/>
      <w:r w:rsidR="00C356FE">
        <w:rPr>
          <w:lang w:val="en-GB"/>
        </w:rPr>
        <w:t>.</w:t>
      </w:r>
    </w:p>
    <w:p w:rsidR="00FF66C5" w:rsidRDefault="00FF66C5" w:rsidP="00FF66C5">
      <w:pPr>
        <w:rPr>
          <w:lang w:val="en-GB"/>
        </w:rPr>
      </w:pPr>
    </w:p>
    <w:p w:rsidR="00FF66C5" w:rsidRDefault="00FF66C5" w:rsidP="00FF66C5">
      <w:pPr>
        <w:rPr>
          <w:lang w:val="en-GB"/>
        </w:rPr>
      </w:pPr>
      <w:r w:rsidRPr="00FF66C5">
        <w:rPr>
          <w:noProof/>
          <w:lang w:val="en-GB" w:eastAsia="en-GB"/>
        </w:rPr>
        <w:drawing>
          <wp:inline distT="0" distB="0" distL="0" distR="0" wp14:anchorId="6DB86BEE" wp14:editId="23B48DE2">
            <wp:extent cx="6119495" cy="455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5" w:rsidRDefault="00FF66C5" w:rsidP="00FF66C5">
      <w:pPr>
        <w:rPr>
          <w:lang w:val="en-GB"/>
        </w:rPr>
      </w:pPr>
    </w:p>
    <w:p w:rsidR="00FF66C5" w:rsidRDefault="00FF66C5" w:rsidP="00C356FE">
      <w:pPr>
        <w:pStyle w:val="Quote"/>
        <w:rPr>
          <w:lang w:val="en-GB"/>
        </w:rPr>
      </w:pPr>
      <w:r>
        <w:rPr>
          <w:lang w:val="en-GB"/>
        </w:rPr>
        <w:t>If there are additional clients, add them.</w:t>
      </w:r>
    </w:p>
    <w:p w:rsidR="00FF66C5" w:rsidRDefault="00FF66C5" w:rsidP="00FF66C5">
      <w:pPr>
        <w:rPr>
          <w:lang w:val="en-GB"/>
        </w:rPr>
      </w:pPr>
    </w:p>
    <w:p w:rsidR="00FF66C5" w:rsidRDefault="00FF66C5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FF66C5" w:rsidRDefault="00C356FE" w:rsidP="00FF66C5">
      <w:pPr>
        <w:pStyle w:val="Heading2"/>
        <w:rPr>
          <w:lang w:val="en-GB"/>
        </w:rPr>
      </w:pPr>
      <w:bookmarkStart w:id="7" w:name="_Toc473884459"/>
      <w:r>
        <w:rPr>
          <w:lang w:val="en-GB"/>
        </w:rPr>
        <w:lastRenderedPageBreak/>
        <w:t>Firewall &amp; Switch</w:t>
      </w:r>
      <w:bookmarkEnd w:id="7"/>
    </w:p>
    <w:p w:rsidR="00C356FE" w:rsidRDefault="00C356FE" w:rsidP="00C356FE">
      <w:pPr>
        <w:rPr>
          <w:lang w:val="en-GB"/>
        </w:rPr>
      </w:pPr>
    </w:p>
    <w:p w:rsidR="00C356FE" w:rsidRPr="00C356FE" w:rsidRDefault="00C356FE" w:rsidP="00C356FE">
      <w:pPr>
        <w:pStyle w:val="ListParagraph"/>
        <w:numPr>
          <w:ilvl w:val="0"/>
          <w:numId w:val="5"/>
        </w:numPr>
        <w:rPr>
          <w:lang w:val="en-GB"/>
        </w:rPr>
      </w:pPr>
      <w:bookmarkStart w:id="8" w:name="OLE_LINK26"/>
      <w:bookmarkStart w:id="9" w:name="OLE_LINK27"/>
      <w:bookmarkStart w:id="10" w:name="OLE_LINK28"/>
      <w:bookmarkStart w:id="11" w:name="OLE_LINK29"/>
      <w:r w:rsidRPr="00C356FE">
        <w:rPr>
          <w:lang w:val="en-GB"/>
        </w:rPr>
        <w:t>Change for all objects the XX to the vessel abbreviation.</w:t>
      </w:r>
    </w:p>
    <w:p w:rsidR="00C356FE" w:rsidRPr="00C356FE" w:rsidRDefault="00C356FE" w:rsidP="00C356FE">
      <w:pPr>
        <w:pStyle w:val="ListParagraph"/>
        <w:numPr>
          <w:ilvl w:val="0"/>
          <w:numId w:val="5"/>
        </w:numPr>
        <w:rPr>
          <w:lang w:val="en-GB"/>
        </w:rPr>
      </w:pPr>
      <w:r w:rsidRPr="00C356FE">
        <w:rPr>
          <w:lang w:val="en-GB"/>
        </w:rPr>
        <w:t>For the IP-address change the XX with the admin-trust range.</w:t>
      </w:r>
    </w:p>
    <w:bookmarkEnd w:id="8"/>
    <w:bookmarkEnd w:id="9"/>
    <w:p w:rsidR="00C356FE" w:rsidRDefault="00C356FE" w:rsidP="00C356F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the </w:t>
      </w:r>
      <w:r w:rsidRPr="00C356FE">
        <w:rPr>
          <w:b/>
          <w:lang w:val="en-GB"/>
        </w:rPr>
        <w:t>Password</w:t>
      </w:r>
      <w:r>
        <w:rPr>
          <w:lang w:val="en-GB"/>
        </w:rPr>
        <w:t>.</w:t>
      </w:r>
    </w:p>
    <w:bookmarkEnd w:id="10"/>
    <w:bookmarkEnd w:id="11"/>
    <w:p w:rsidR="00C356FE" w:rsidRPr="00C356FE" w:rsidRDefault="00C356FE" w:rsidP="00C356FE">
      <w:pPr>
        <w:rPr>
          <w:lang w:val="en-GB"/>
        </w:rPr>
      </w:pPr>
    </w:p>
    <w:p w:rsidR="00C356FE" w:rsidRDefault="00C356FE" w:rsidP="00C356FE">
      <w:pPr>
        <w:rPr>
          <w:lang w:val="en-GB"/>
        </w:rPr>
      </w:pPr>
      <w:r w:rsidRPr="00C356FE">
        <w:rPr>
          <w:noProof/>
          <w:lang w:val="en-GB" w:eastAsia="en-GB"/>
        </w:rPr>
        <w:drawing>
          <wp:inline distT="0" distB="0" distL="0" distR="0" wp14:anchorId="1F2188BE" wp14:editId="0623AE95">
            <wp:extent cx="6119495" cy="455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E" w:rsidRDefault="00C356FE" w:rsidP="00C356FE">
      <w:pPr>
        <w:rPr>
          <w:lang w:val="en-GB"/>
        </w:rPr>
      </w:pPr>
    </w:p>
    <w:p w:rsidR="00C356FE" w:rsidRDefault="00C356FE" w:rsidP="00C356FE">
      <w:pPr>
        <w:pStyle w:val="Quote"/>
        <w:rPr>
          <w:lang w:val="en-GB"/>
        </w:rPr>
      </w:pPr>
      <w:r>
        <w:rPr>
          <w:lang w:val="en-GB"/>
        </w:rPr>
        <w:t>For additional switches add SSH and URL-object</w:t>
      </w:r>
    </w:p>
    <w:p w:rsidR="007625B2" w:rsidRDefault="007625B2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C356FE" w:rsidRDefault="007625B2" w:rsidP="007625B2">
      <w:pPr>
        <w:pStyle w:val="Heading2"/>
      </w:pPr>
      <w:bookmarkStart w:id="12" w:name="_Toc473884460"/>
      <w:proofErr w:type="spellStart"/>
      <w:r>
        <w:lastRenderedPageBreak/>
        <w:t>Synology</w:t>
      </w:r>
      <w:proofErr w:type="spellEnd"/>
      <w:r>
        <w:t xml:space="preserve"> NAS</w:t>
      </w:r>
      <w:bookmarkEnd w:id="12"/>
    </w:p>
    <w:p w:rsidR="007625B2" w:rsidRDefault="007625B2" w:rsidP="00C356FE">
      <w:pPr>
        <w:rPr>
          <w:lang w:val="en-GB"/>
        </w:rPr>
      </w:pPr>
    </w:p>
    <w:p w:rsidR="007625B2" w:rsidRPr="00C356FE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r w:rsidRPr="00C356FE">
        <w:rPr>
          <w:lang w:val="en-GB"/>
        </w:rPr>
        <w:t>Change for all objects the XX to the vessel abbreviation.</w:t>
      </w:r>
    </w:p>
    <w:p w:rsidR="007625B2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r w:rsidRPr="00C356FE">
        <w:rPr>
          <w:lang w:val="en-GB"/>
        </w:rPr>
        <w:t>For the IP-address change the XX with the admin-trust range.</w:t>
      </w:r>
    </w:p>
    <w:p w:rsidR="007625B2" w:rsidRPr="00C356FE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For the IP-address of the Machine-NAS change the XX with the Machine range</w:t>
      </w:r>
    </w:p>
    <w:p w:rsidR="007625B2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the </w:t>
      </w:r>
      <w:r w:rsidRPr="00C356FE">
        <w:rPr>
          <w:b/>
          <w:lang w:val="en-GB"/>
        </w:rPr>
        <w:t>Password</w:t>
      </w:r>
      <w:r>
        <w:rPr>
          <w:lang w:val="en-GB"/>
        </w:rPr>
        <w:t>.</w:t>
      </w:r>
    </w:p>
    <w:p w:rsidR="00D17564" w:rsidRDefault="00D17564" w:rsidP="00D1756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 the MAC-address of LAN 4 (Admin-trust) at the “Information” tab</w:t>
      </w:r>
      <w:r w:rsidRPr="00D17564">
        <w:rPr>
          <w:lang w:val="en-GB"/>
        </w:rPr>
        <w:drawing>
          <wp:inline distT="0" distB="0" distL="0" distR="0" wp14:anchorId="7B3D9629" wp14:editId="68BE86EB">
            <wp:extent cx="5295332" cy="1178084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292" cy="11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625B2" w:rsidRDefault="007625B2" w:rsidP="00C356FE">
      <w:pPr>
        <w:rPr>
          <w:lang w:val="en-GB"/>
        </w:rPr>
      </w:pPr>
    </w:p>
    <w:p w:rsidR="003B7AB7" w:rsidRDefault="003B7AB7" w:rsidP="003B7AB7">
      <w:pPr>
        <w:pStyle w:val="Quote"/>
        <w:rPr>
          <w:lang w:val="en-GB"/>
        </w:rPr>
      </w:pPr>
      <w:r>
        <w:rPr>
          <w:lang w:val="en-GB"/>
        </w:rPr>
        <w:t>If there is no Machine NAS-cluster, delete them.</w:t>
      </w:r>
    </w:p>
    <w:p w:rsidR="003B7AB7" w:rsidRDefault="003B7AB7" w:rsidP="00C356FE">
      <w:pPr>
        <w:rPr>
          <w:lang w:val="en-GB"/>
        </w:rPr>
      </w:pPr>
    </w:p>
    <w:p w:rsidR="007625B2" w:rsidRDefault="007625B2" w:rsidP="007625B2">
      <w:pPr>
        <w:pStyle w:val="Heading2"/>
        <w:rPr>
          <w:lang w:val="en-GB"/>
        </w:rPr>
      </w:pPr>
      <w:bookmarkStart w:id="14" w:name="_Toc473884461"/>
      <w:r>
        <w:rPr>
          <w:lang w:val="en-GB"/>
        </w:rPr>
        <w:t>Servers</w:t>
      </w:r>
      <w:bookmarkEnd w:id="14"/>
    </w:p>
    <w:p w:rsidR="007625B2" w:rsidRDefault="007625B2" w:rsidP="00C356FE">
      <w:pPr>
        <w:rPr>
          <w:lang w:val="en-GB"/>
        </w:rPr>
      </w:pPr>
    </w:p>
    <w:p w:rsidR="007625B2" w:rsidRPr="00C356FE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bookmarkStart w:id="15" w:name="OLE_LINK33"/>
      <w:bookmarkStart w:id="16" w:name="OLE_LINK34"/>
      <w:bookmarkStart w:id="17" w:name="OLE_LINK41"/>
      <w:r w:rsidRPr="00C356FE">
        <w:rPr>
          <w:lang w:val="en-GB"/>
        </w:rPr>
        <w:t>Change for all objects the XX to the vessel abbreviation.</w:t>
      </w:r>
    </w:p>
    <w:p w:rsidR="007625B2" w:rsidRPr="00C356FE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bookmarkStart w:id="18" w:name="OLE_LINK37"/>
      <w:bookmarkStart w:id="19" w:name="OLE_LINK38"/>
      <w:r w:rsidRPr="00C356FE">
        <w:rPr>
          <w:lang w:val="en-GB"/>
        </w:rPr>
        <w:t>For the IP-address change the XX with the admin-trust range.</w:t>
      </w:r>
    </w:p>
    <w:bookmarkEnd w:id="18"/>
    <w:bookmarkEnd w:id="19"/>
    <w:p w:rsidR="007625B2" w:rsidRDefault="007625B2" w:rsidP="007625B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the </w:t>
      </w:r>
      <w:r w:rsidRPr="00C356FE">
        <w:rPr>
          <w:b/>
          <w:lang w:val="en-GB"/>
        </w:rPr>
        <w:t>Password</w:t>
      </w:r>
      <w:r>
        <w:rPr>
          <w:lang w:val="en-GB"/>
        </w:rPr>
        <w:t>.</w:t>
      </w:r>
    </w:p>
    <w:bookmarkEnd w:id="15"/>
    <w:bookmarkEnd w:id="16"/>
    <w:bookmarkEnd w:id="17"/>
    <w:p w:rsidR="003B7AB7" w:rsidRPr="003B7AB7" w:rsidRDefault="003B7AB7" w:rsidP="003B7AB7">
      <w:pPr>
        <w:pStyle w:val="ListParagraph"/>
        <w:numPr>
          <w:ilvl w:val="0"/>
          <w:numId w:val="5"/>
        </w:numPr>
        <w:rPr>
          <w:lang w:val="en-GB"/>
        </w:rPr>
      </w:pPr>
      <w:r w:rsidRPr="003B7AB7">
        <w:rPr>
          <w:lang w:val="en-GB"/>
        </w:rPr>
        <w:t>Add the TeamViewer ID to the properties of XX-MGMT01</w:t>
      </w:r>
    </w:p>
    <w:p w:rsidR="003B7AB7" w:rsidRDefault="003B7AB7" w:rsidP="00C356FE">
      <w:pPr>
        <w:rPr>
          <w:lang w:val="en-GB"/>
        </w:rPr>
      </w:pPr>
    </w:p>
    <w:p w:rsidR="003B7AB7" w:rsidRDefault="003B7AB7" w:rsidP="003B7AB7">
      <w:pPr>
        <w:pStyle w:val="Quote"/>
        <w:rPr>
          <w:lang w:val="en-GB"/>
        </w:rPr>
      </w:pPr>
      <w:r>
        <w:rPr>
          <w:lang w:val="en-GB"/>
        </w:rPr>
        <w:t>Delete the objects you don’t use.</w:t>
      </w:r>
    </w:p>
    <w:p w:rsidR="003B7AB7" w:rsidRDefault="003B7AB7" w:rsidP="00C356FE">
      <w:pPr>
        <w:rPr>
          <w:lang w:val="en-GB"/>
        </w:rPr>
      </w:pPr>
    </w:p>
    <w:p w:rsidR="003B7AB7" w:rsidRDefault="003B7AB7" w:rsidP="003B7AB7">
      <w:pPr>
        <w:pStyle w:val="Heading2"/>
        <w:rPr>
          <w:lang w:val="en-GB"/>
        </w:rPr>
      </w:pPr>
      <w:bookmarkStart w:id="20" w:name="_Toc473884462"/>
      <w:r>
        <w:rPr>
          <w:lang w:val="en-GB"/>
        </w:rPr>
        <w:t>Time Server</w:t>
      </w:r>
      <w:bookmarkEnd w:id="20"/>
    </w:p>
    <w:p w:rsidR="003B7AB7" w:rsidRDefault="003B7AB7" w:rsidP="003B7AB7">
      <w:pPr>
        <w:rPr>
          <w:lang w:val="en-GB"/>
        </w:rPr>
      </w:pPr>
    </w:p>
    <w:p w:rsidR="003B7AB7" w:rsidRPr="00C356FE" w:rsidRDefault="003B7AB7" w:rsidP="003B7AB7">
      <w:pPr>
        <w:pStyle w:val="ListParagraph"/>
        <w:numPr>
          <w:ilvl w:val="0"/>
          <w:numId w:val="5"/>
        </w:numPr>
        <w:rPr>
          <w:lang w:val="en-GB"/>
        </w:rPr>
      </w:pPr>
      <w:bookmarkStart w:id="21" w:name="OLE_LINK35"/>
      <w:bookmarkStart w:id="22" w:name="OLE_LINK36"/>
      <w:r w:rsidRPr="00C356FE">
        <w:rPr>
          <w:lang w:val="en-GB"/>
        </w:rPr>
        <w:t>Change the XX to the vessel abbreviation.</w:t>
      </w:r>
    </w:p>
    <w:bookmarkEnd w:id="21"/>
    <w:bookmarkEnd w:id="22"/>
    <w:p w:rsidR="003B7AB7" w:rsidRPr="00C356FE" w:rsidRDefault="00D44490" w:rsidP="003B7AB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Do NOT change the IP-address</w:t>
      </w:r>
      <w:r w:rsidR="003B7AB7" w:rsidRPr="00C356FE">
        <w:rPr>
          <w:lang w:val="en-GB"/>
        </w:rPr>
        <w:t>.</w:t>
      </w:r>
    </w:p>
    <w:p w:rsidR="003B7AB7" w:rsidRDefault="003B7AB7" w:rsidP="003B7AB7">
      <w:pPr>
        <w:pStyle w:val="ListParagraph"/>
        <w:numPr>
          <w:ilvl w:val="0"/>
          <w:numId w:val="5"/>
        </w:numPr>
        <w:rPr>
          <w:lang w:val="en-GB"/>
        </w:rPr>
      </w:pPr>
      <w:bookmarkStart w:id="23" w:name="OLE_LINK39"/>
      <w:bookmarkStart w:id="24" w:name="OLE_LINK40"/>
      <w:r>
        <w:rPr>
          <w:lang w:val="en-GB"/>
        </w:rPr>
        <w:t xml:space="preserve">Add the </w:t>
      </w:r>
      <w:r w:rsidRPr="00C356FE">
        <w:rPr>
          <w:b/>
          <w:lang w:val="en-GB"/>
        </w:rPr>
        <w:t>Password</w:t>
      </w:r>
      <w:r>
        <w:rPr>
          <w:lang w:val="en-GB"/>
        </w:rPr>
        <w:t>.</w:t>
      </w:r>
    </w:p>
    <w:bookmarkEnd w:id="23"/>
    <w:bookmarkEnd w:id="24"/>
    <w:p w:rsidR="003B7AB7" w:rsidRDefault="003B7AB7" w:rsidP="003B7AB7">
      <w:pPr>
        <w:rPr>
          <w:lang w:val="en-GB"/>
        </w:rPr>
      </w:pPr>
    </w:p>
    <w:p w:rsidR="0049562F" w:rsidRDefault="0049562F" w:rsidP="0049562F">
      <w:pPr>
        <w:pStyle w:val="Heading2"/>
        <w:rPr>
          <w:lang w:val="en-GB"/>
        </w:rPr>
      </w:pPr>
      <w:bookmarkStart w:id="25" w:name="_Toc473884463"/>
      <w:r>
        <w:rPr>
          <w:lang w:val="en-GB"/>
        </w:rPr>
        <w:t>UPS</w:t>
      </w:r>
      <w:bookmarkEnd w:id="25"/>
    </w:p>
    <w:p w:rsidR="0049562F" w:rsidRDefault="0049562F" w:rsidP="003B7AB7">
      <w:pPr>
        <w:rPr>
          <w:lang w:val="en-GB"/>
        </w:rPr>
      </w:pPr>
    </w:p>
    <w:p w:rsidR="0049562F" w:rsidRDefault="0049562F" w:rsidP="0049562F">
      <w:pPr>
        <w:pStyle w:val="ListParagraph"/>
        <w:numPr>
          <w:ilvl w:val="0"/>
          <w:numId w:val="5"/>
        </w:numPr>
        <w:rPr>
          <w:lang w:val="en-GB"/>
        </w:rPr>
      </w:pPr>
      <w:r w:rsidRPr="00C356FE">
        <w:rPr>
          <w:lang w:val="en-GB"/>
        </w:rPr>
        <w:t>Change the XX to the vessel abbreviation.</w:t>
      </w:r>
    </w:p>
    <w:p w:rsidR="0049562F" w:rsidRPr="00C356FE" w:rsidRDefault="0049562F" w:rsidP="0049562F">
      <w:pPr>
        <w:pStyle w:val="ListParagraph"/>
        <w:numPr>
          <w:ilvl w:val="0"/>
          <w:numId w:val="5"/>
        </w:numPr>
        <w:rPr>
          <w:lang w:val="en-GB"/>
        </w:rPr>
      </w:pPr>
      <w:r w:rsidRPr="00C356FE">
        <w:rPr>
          <w:lang w:val="en-GB"/>
        </w:rPr>
        <w:t>For the IP-address change the XX with the admin-trust range.</w:t>
      </w:r>
    </w:p>
    <w:p w:rsidR="0049562F" w:rsidRDefault="0049562F" w:rsidP="0049562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the </w:t>
      </w:r>
      <w:r w:rsidRPr="00C356FE">
        <w:rPr>
          <w:b/>
          <w:lang w:val="en-GB"/>
        </w:rPr>
        <w:t>Password</w:t>
      </w:r>
      <w:r>
        <w:rPr>
          <w:lang w:val="en-GB"/>
        </w:rPr>
        <w:t>.</w:t>
      </w:r>
    </w:p>
    <w:p w:rsidR="0049562F" w:rsidRDefault="0049562F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9562F" w:rsidRPr="0049562F" w:rsidRDefault="0049562F" w:rsidP="0049562F">
      <w:pPr>
        <w:pStyle w:val="Heading2"/>
        <w:rPr>
          <w:lang w:val="en-GB"/>
        </w:rPr>
      </w:pPr>
      <w:bookmarkStart w:id="26" w:name="_Toc473884464"/>
      <w:r>
        <w:rPr>
          <w:lang w:val="en-GB"/>
        </w:rPr>
        <w:lastRenderedPageBreak/>
        <w:t>Users</w:t>
      </w:r>
      <w:bookmarkEnd w:id="26"/>
    </w:p>
    <w:p w:rsidR="0049562F" w:rsidRPr="0049562F" w:rsidRDefault="0049562F" w:rsidP="0049562F">
      <w:pPr>
        <w:rPr>
          <w:lang w:val="en-GB"/>
        </w:rPr>
      </w:pPr>
    </w:p>
    <w:p w:rsidR="0049562F" w:rsidRDefault="0049562F" w:rsidP="0049562F">
      <w:pPr>
        <w:pStyle w:val="ListParagraph"/>
        <w:numPr>
          <w:ilvl w:val="0"/>
          <w:numId w:val="6"/>
        </w:numPr>
        <w:rPr>
          <w:lang w:val="en-GB"/>
        </w:rPr>
      </w:pPr>
      <w:bookmarkStart w:id="27" w:name="OLE_LINK42"/>
      <w:bookmarkStart w:id="28" w:name="OLE_LINK43"/>
      <w:r>
        <w:rPr>
          <w:lang w:val="en-GB"/>
        </w:rPr>
        <w:t>Change for all objects the XX to the vessel abbreviation.</w:t>
      </w:r>
    </w:p>
    <w:p w:rsidR="0049562F" w:rsidRDefault="0049562F" w:rsidP="0049562F">
      <w:pPr>
        <w:pStyle w:val="ListParagraph"/>
        <w:numPr>
          <w:ilvl w:val="0"/>
          <w:numId w:val="6"/>
        </w:numPr>
        <w:rPr>
          <w:lang w:val="en-GB"/>
        </w:rPr>
      </w:pPr>
      <w:bookmarkStart w:id="29" w:name="OLE_LINK44"/>
      <w:bookmarkStart w:id="30" w:name="OLE_LINK45"/>
      <w:bookmarkEnd w:id="27"/>
      <w:bookmarkEnd w:id="28"/>
      <w:r>
        <w:rPr>
          <w:lang w:val="en-GB"/>
        </w:rPr>
        <w:t xml:space="preserve">Add the </w:t>
      </w:r>
      <w:r>
        <w:rPr>
          <w:b/>
          <w:lang w:val="en-GB"/>
        </w:rPr>
        <w:t>Password</w:t>
      </w:r>
      <w:r>
        <w:rPr>
          <w:lang w:val="en-GB"/>
        </w:rPr>
        <w:t>.</w:t>
      </w:r>
    </w:p>
    <w:bookmarkEnd w:id="29"/>
    <w:bookmarkEnd w:id="30"/>
    <w:p w:rsidR="0049562F" w:rsidRDefault="0049562F" w:rsidP="003B7AB7">
      <w:pPr>
        <w:rPr>
          <w:lang w:val="en-GB"/>
        </w:rPr>
      </w:pPr>
    </w:p>
    <w:p w:rsidR="0049562F" w:rsidRDefault="0049562F" w:rsidP="0049562F">
      <w:pPr>
        <w:pStyle w:val="Quote"/>
        <w:rPr>
          <w:lang w:val="en-GB"/>
        </w:rPr>
      </w:pPr>
      <w:r>
        <w:rPr>
          <w:lang w:val="en-GB"/>
        </w:rPr>
        <w:t xml:space="preserve">DO NOT CHANGE THE PASSWORD FOR </w:t>
      </w:r>
      <w:r w:rsidRPr="0049562F">
        <w:rPr>
          <w:b/>
          <w:lang w:val="en-GB"/>
        </w:rPr>
        <w:t>AMOS</w:t>
      </w:r>
      <w:r>
        <w:rPr>
          <w:lang w:val="en-GB"/>
        </w:rPr>
        <w:t xml:space="preserve"> AND </w:t>
      </w:r>
      <w:r w:rsidRPr="0049562F">
        <w:rPr>
          <w:b/>
          <w:lang w:val="en-GB"/>
        </w:rPr>
        <w:t>TD</w:t>
      </w:r>
      <w:r>
        <w:rPr>
          <w:lang w:val="en-GB"/>
        </w:rPr>
        <w:t>.</w:t>
      </w:r>
      <w:r w:rsidR="00407FA7">
        <w:rPr>
          <w:lang w:val="en-GB"/>
        </w:rPr>
        <w:t xml:space="preserve"> We use generic credentials on all vessels.</w:t>
      </w:r>
      <w:r w:rsidR="00FF535A">
        <w:rPr>
          <w:lang w:val="en-GB"/>
        </w:rPr>
        <w:t xml:space="preserve"> If needed reset the password.</w:t>
      </w:r>
    </w:p>
    <w:p w:rsidR="0049562F" w:rsidRDefault="0049562F" w:rsidP="0049562F">
      <w:pPr>
        <w:rPr>
          <w:lang w:val="en-GB"/>
        </w:rPr>
      </w:pPr>
    </w:p>
    <w:p w:rsidR="007224E6" w:rsidRDefault="007224E6" w:rsidP="007224E6">
      <w:pPr>
        <w:pStyle w:val="Quote"/>
        <w:rPr>
          <w:lang w:val="en-GB"/>
        </w:rPr>
      </w:pPr>
      <w:r>
        <w:rPr>
          <w:lang w:val="en-GB"/>
        </w:rPr>
        <w:t>Add additional accounts.</w:t>
      </w:r>
    </w:p>
    <w:p w:rsidR="007224E6" w:rsidRDefault="007224E6" w:rsidP="0049562F">
      <w:pPr>
        <w:rPr>
          <w:lang w:val="en-GB"/>
        </w:rPr>
      </w:pPr>
    </w:p>
    <w:p w:rsidR="0049562F" w:rsidRDefault="00533F60" w:rsidP="00533F60">
      <w:pPr>
        <w:pStyle w:val="Heading2"/>
        <w:rPr>
          <w:lang w:val="en-GB"/>
        </w:rPr>
      </w:pPr>
      <w:bookmarkStart w:id="31" w:name="_Toc473884465"/>
      <w:r>
        <w:rPr>
          <w:lang w:val="en-GB"/>
        </w:rPr>
        <w:t>WLAN</w:t>
      </w:r>
      <w:bookmarkEnd w:id="31"/>
    </w:p>
    <w:p w:rsidR="0049562F" w:rsidRDefault="0049562F" w:rsidP="0049562F">
      <w:pPr>
        <w:rPr>
          <w:lang w:val="en-GB"/>
        </w:rPr>
      </w:pPr>
    </w:p>
    <w:p w:rsidR="00533F60" w:rsidRDefault="00533F60" w:rsidP="00533F6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Change for all objects the XX to the vessel abbreviation.</w:t>
      </w:r>
    </w:p>
    <w:p w:rsidR="00533F60" w:rsidRDefault="00533F60" w:rsidP="00533F6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Add the </w:t>
      </w:r>
      <w:r>
        <w:rPr>
          <w:b/>
          <w:lang w:val="en-GB"/>
        </w:rPr>
        <w:t>Password</w:t>
      </w:r>
      <w:r>
        <w:rPr>
          <w:lang w:val="en-GB"/>
        </w:rPr>
        <w:t>.</w:t>
      </w:r>
    </w:p>
    <w:p w:rsidR="00533F60" w:rsidRDefault="00533F60" w:rsidP="00533F6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Change the description of the XX-WLAN01 object with the ports</w:t>
      </w:r>
      <w:r w:rsidR="007224E6">
        <w:rPr>
          <w:lang w:val="en-GB"/>
        </w:rPr>
        <w:t xml:space="preserve"> that reserved for ARUBA TRUNK.</w:t>
      </w:r>
    </w:p>
    <w:p w:rsidR="0049562F" w:rsidRPr="003B7AB7" w:rsidRDefault="0049562F" w:rsidP="0049562F">
      <w:pPr>
        <w:rPr>
          <w:lang w:val="en-GB"/>
        </w:rPr>
      </w:pPr>
    </w:p>
    <w:sectPr w:rsidR="0049562F" w:rsidRPr="003B7AB7">
      <w:headerReference w:type="default" r:id="rId13"/>
      <w:footerReference w:type="default" r:id="rId14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F64" w:rsidRDefault="00497F64">
      <w:r>
        <w:separator/>
      </w:r>
    </w:p>
  </w:endnote>
  <w:endnote w:type="continuationSeparator" w:id="0">
    <w:p w:rsidR="00497F64" w:rsidRDefault="0049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D17564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D17564">
            <w:rPr>
              <w:rStyle w:val="PageNumber"/>
              <w:noProof/>
              <w:sz w:val="16"/>
            </w:rPr>
            <w:t>7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F64" w:rsidRDefault="00497F64">
      <w:r>
        <w:separator/>
      </w:r>
    </w:p>
  </w:footnote>
  <w:footnote w:type="continuationSeparator" w:id="0">
    <w:p w:rsidR="00497F64" w:rsidRDefault="00497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8D07D6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F13105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F13105">
            <w:rPr>
              <w:sz w:val="14"/>
              <w:szCs w:val="14"/>
              <w:u w:val="single"/>
              <w:lang w:val="en-GB"/>
            </w:rPr>
            <w:t>Author:</w:t>
          </w:r>
          <w:r w:rsidR="000B572F" w:rsidRPr="00F13105">
            <w:rPr>
              <w:sz w:val="14"/>
              <w:szCs w:val="14"/>
              <w:lang w:val="en-GB"/>
            </w:rPr>
            <w:t xml:space="preserve"> </w:t>
          </w:r>
          <w:r w:rsidR="00C356FE" w:rsidRPr="00F13105">
            <w:rPr>
              <w:sz w:val="14"/>
              <w:szCs w:val="14"/>
              <w:lang w:val="en-GB"/>
            </w:rPr>
            <w:t>Merlevede Nick</w:t>
          </w:r>
        </w:p>
        <w:p w:rsidR="00401591" w:rsidRPr="00F13105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F13105">
            <w:rPr>
              <w:sz w:val="14"/>
              <w:szCs w:val="14"/>
              <w:u w:val="single"/>
              <w:lang w:val="en-GB"/>
            </w:rPr>
            <w:t>Filename</w:t>
          </w:r>
          <w:r w:rsidRPr="00F13105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F13105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612728">
            <w:rPr>
              <w:noProof/>
              <w:sz w:val="14"/>
              <w:szCs w:val="14"/>
              <w:lang w:val="en-GB"/>
            </w:rPr>
            <w:t>JDN Standards - RDM.docx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612728">
            <w:rPr>
              <w:noProof/>
              <w:sz w:val="14"/>
              <w:szCs w:val="14"/>
              <w:lang w:val="en-US"/>
            </w:rPr>
            <w:t>08:02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D17564">
            <w:rPr>
              <w:noProof/>
              <w:sz w:val="14"/>
              <w:szCs w:val="14"/>
              <w:lang w:val="en-US"/>
            </w:rPr>
            <w:t>23 October 2017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D17564">
            <w:rPr>
              <w:noProof/>
              <w:sz w:val="14"/>
              <w:szCs w:val="14"/>
              <w:lang w:val="en-US"/>
            </w:rPr>
            <w:t>07:03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612728">
            <w:rPr>
              <w:noProof/>
              <w:sz w:val="14"/>
              <w:szCs w:val="14"/>
              <w:lang w:val="en-US"/>
            </w:rPr>
            <w:t>Merlevede Nick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8E5B9B">
            <w:rPr>
              <w:noProof/>
              <w:sz w:val="14"/>
              <w:szCs w:val="14"/>
              <w:lang w:val="en-US"/>
            </w:rPr>
            <w:t>8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24AB"/>
    <w:multiLevelType w:val="hybridMultilevel"/>
    <w:tmpl w:val="F3CA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D6"/>
    <w:rsid w:val="000B4DE4"/>
    <w:rsid w:val="000B572F"/>
    <w:rsid w:val="000C6A4A"/>
    <w:rsid w:val="001846EF"/>
    <w:rsid w:val="001D1B08"/>
    <w:rsid w:val="00347542"/>
    <w:rsid w:val="003B7AB7"/>
    <w:rsid w:val="00401591"/>
    <w:rsid w:val="00407FA7"/>
    <w:rsid w:val="00463F89"/>
    <w:rsid w:val="004738D2"/>
    <w:rsid w:val="0049562F"/>
    <w:rsid w:val="00497F64"/>
    <w:rsid w:val="004F2853"/>
    <w:rsid w:val="00533F60"/>
    <w:rsid w:val="00596BE9"/>
    <w:rsid w:val="005E616A"/>
    <w:rsid w:val="00612728"/>
    <w:rsid w:val="00671FAC"/>
    <w:rsid w:val="006B7008"/>
    <w:rsid w:val="0072112B"/>
    <w:rsid w:val="007224E6"/>
    <w:rsid w:val="007625B2"/>
    <w:rsid w:val="007805F4"/>
    <w:rsid w:val="0081502A"/>
    <w:rsid w:val="00837880"/>
    <w:rsid w:val="008C4D01"/>
    <w:rsid w:val="008D07D6"/>
    <w:rsid w:val="008E5B9B"/>
    <w:rsid w:val="009319E4"/>
    <w:rsid w:val="009D3727"/>
    <w:rsid w:val="009D4535"/>
    <w:rsid w:val="00A725E8"/>
    <w:rsid w:val="00AD2393"/>
    <w:rsid w:val="00AF028B"/>
    <w:rsid w:val="00B96E07"/>
    <w:rsid w:val="00BB37D1"/>
    <w:rsid w:val="00BB6E4A"/>
    <w:rsid w:val="00C106C7"/>
    <w:rsid w:val="00C356FE"/>
    <w:rsid w:val="00C453ED"/>
    <w:rsid w:val="00C86ADA"/>
    <w:rsid w:val="00CB2D4A"/>
    <w:rsid w:val="00D17564"/>
    <w:rsid w:val="00D41499"/>
    <w:rsid w:val="00D44490"/>
    <w:rsid w:val="00DC22AE"/>
    <w:rsid w:val="00E81FD3"/>
    <w:rsid w:val="00F13105"/>
    <w:rsid w:val="00FF535A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AE20"/>
  <w15:docId w15:val="{519FD665-88CB-47D3-A6E7-136F40C3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B7"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C3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inf154nme\Desktop\JDN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JDN_Manual_Template.dotx</Template>
  <TotalTime>180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Merlevede Nick</dc:creator>
  <cp:lastModifiedBy>Nick Merlevede</cp:lastModifiedBy>
  <cp:revision>12</cp:revision>
  <cp:lastPrinted>2017-02-03T10:25:00Z</cp:lastPrinted>
  <dcterms:created xsi:type="dcterms:W3CDTF">2017-02-03T07:33:00Z</dcterms:created>
  <dcterms:modified xsi:type="dcterms:W3CDTF">2017-10-23T09:23:00Z</dcterms:modified>
</cp:coreProperties>
</file>